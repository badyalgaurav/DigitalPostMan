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7C5" w:rsidRDefault="00047255" w:rsidP="00047255">
      <w:pPr>
        <w:pStyle w:val="Title"/>
        <w:jc w:val="both"/>
        <w:rPr>
          <w:noProof/>
        </w:rPr>
      </w:pPr>
      <w:r w:rsidRPr="00047255">
        <w:rPr>
          <w:sz w:val="44"/>
          <w:szCs w:val="44"/>
        </w:rPr>
        <w:t>Gorakh Parsad</w:t>
      </w:r>
      <w:r>
        <w:t xml:space="preserve">                    </w:t>
      </w:r>
      <w:r>
        <w:rPr>
          <w:noProof/>
        </w:rPr>
        <w:t xml:space="preserve">       </w:t>
      </w:r>
      <w:r w:rsidR="00D576A4">
        <w:rPr>
          <w:noProof/>
        </w:rPr>
        <w:t xml:space="preserve"> </w:t>
      </w:r>
      <w:r>
        <w:rPr>
          <w:noProof/>
        </w:rPr>
        <w:t xml:space="preserve">   </w:t>
      </w:r>
      <w:r>
        <w:rPr>
          <w:noProof/>
        </w:rPr>
        <w:drawing>
          <wp:inline distT="0" distB="0" distL="0" distR="0">
            <wp:extent cx="914400" cy="94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44880"/>
                    </a:xfrm>
                    <a:prstGeom prst="rect">
                      <a:avLst/>
                    </a:prstGeom>
                    <a:noFill/>
                    <a:ln>
                      <a:noFill/>
                    </a:ln>
                  </pic:spPr>
                </pic:pic>
              </a:graphicData>
            </a:graphic>
          </wp:inline>
        </w:drawing>
      </w:r>
    </w:p>
    <w:p w:rsidR="004E7901" w:rsidRDefault="004E7901" w:rsidP="004E7901">
      <w:pPr>
        <w:pStyle w:val="ContactInfo"/>
      </w:pPr>
      <w:r w:rsidRPr="00047255">
        <w:t>Research Graduate Student</w:t>
      </w:r>
      <w:r>
        <w:t xml:space="preserve"> </w:t>
      </w:r>
      <w:r w:rsidRPr="00047255">
        <w:t xml:space="preserve">UNIST, Ulsan, Republic of </w:t>
      </w:r>
      <w:r w:rsidR="006C5E1D">
        <w:t xml:space="preserve"> </w:t>
      </w:r>
      <w:bookmarkStart w:id="0" w:name="_GoBack"/>
      <w:bookmarkEnd w:id="0"/>
      <w:r w:rsidRPr="00047255">
        <w:t>Korea</w:t>
      </w:r>
      <w:r w:rsidRPr="00843164">
        <w:t> | </w:t>
      </w:r>
      <w:r w:rsidRPr="00047255">
        <w:t>+821042795955</w:t>
      </w:r>
      <w:r w:rsidRPr="00843164">
        <w:t> | </w:t>
      </w:r>
      <w:hyperlink r:id="rId11" w:history="1">
        <w:r w:rsidR="00D576A4" w:rsidRPr="00F53B74">
          <w:rPr>
            <w:rStyle w:val="Hyperlink"/>
          </w:rPr>
          <w:t>badyalgaurav0@gmail.com</w:t>
        </w:r>
      </w:hyperlink>
      <w:r w:rsidR="00D10A3A">
        <w:t xml:space="preserve"> | </w:t>
      </w:r>
      <w:r w:rsidR="00D10A3A" w:rsidRPr="00D10A3A">
        <w:t>Skype: gauravbadyal</w:t>
      </w:r>
      <w:r w:rsidR="00D10A3A">
        <w:t xml:space="preserve"> </w:t>
      </w:r>
    </w:p>
    <w:p w:rsidR="0009387E" w:rsidRDefault="00D10A3A" w:rsidP="004E7901">
      <w:pPr>
        <w:pStyle w:val="ContactInfo"/>
        <w:rPr>
          <w:color w:val="0070C0"/>
        </w:rPr>
      </w:pPr>
      <w:r>
        <w:t>Linkedin:</w:t>
      </w:r>
      <w:r w:rsidRPr="00D10A3A">
        <w:rPr>
          <w:color w:val="0070C0"/>
        </w:rPr>
        <w:t xml:space="preserve"> </w:t>
      </w:r>
      <w:r w:rsidR="0009387E" w:rsidRPr="0009387E">
        <w:rPr>
          <w:color w:val="0070C0"/>
        </w:rPr>
        <w:t>https://www.linkedin.com/in/gorakhparsad</w:t>
      </w:r>
      <w:r w:rsidR="0009387E">
        <w:rPr>
          <w:color w:val="0070C0"/>
        </w:rPr>
        <w:t xml:space="preserve"> </w:t>
      </w:r>
      <w:r w:rsidR="0009387E" w:rsidRPr="0009387E">
        <w:rPr>
          <w:color w:val="4B4B4B" w:themeColor="accent3" w:themeShade="80"/>
        </w:rPr>
        <w:t>|</w:t>
      </w:r>
      <w:r w:rsidR="0009387E">
        <w:rPr>
          <w:color w:val="0070C0"/>
        </w:rPr>
        <w:t xml:space="preserve"> </w:t>
      </w:r>
    </w:p>
    <w:p w:rsidR="00D10A3A" w:rsidRPr="0009387E" w:rsidRDefault="0009387E" w:rsidP="004E7901">
      <w:pPr>
        <w:pStyle w:val="ContactInfo"/>
        <w:rPr>
          <w:color w:val="B2B2B2" w:themeColor="accent2"/>
        </w:rPr>
      </w:pPr>
      <w:r w:rsidRPr="0009387E">
        <w:rPr>
          <w:color w:val="4B4B4B" w:themeColor="accent3" w:themeShade="80"/>
        </w:rPr>
        <w:t xml:space="preserve">GitHub: </w:t>
      </w:r>
      <w:r w:rsidRPr="0009387E">
        <w:rPr>
          <w:color w:val="0070C0"/>
        </w:rPr>
        <w:t>https://github.com/badyalgaurav</w:t>
      </w:r>
    </w:p>
    <w:p w:rsidR="00D576A4" w:rsidRPr="00843164" w:rsidRDefault="00D576A4" w:rsidP="004E7901">
      <w:pPr>
        <w:pStyle w:val="ContactInfo"/>
      </w:pPr>
    </w:p>
    <w:p w:rsidR="00C067C5" w:rsidRPr="00D10A3A" w:rsidRDefault="001B578F" w:rsidP="002563E8">
      <w:pPr>
        <w:pStyle w:val="Heading1"/>
        <w:rPr>
          <w:color w:val="0070C0"/>
        </w:rPr>
      </w:pPr>
      <w:r w:rsidRPr="001B578F">
        <w:rPr>
          <w:color w:val="0070C0"/>
        </w:rPr>
        <w:t>Career Objective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843164"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rsidR="00260D3F" w:rsidRPr="00843164" w:rsidRDefault="001B578F">
            <w:r w:rsidRPr="001B578F">
              <w:t>Adding value to the Organization and oneself through continuous Learning and Self-improvement and becoming a quality Professional, Providing Quality Service.</w:t>
            </w:r>
          </w:p>
        </w:tc>
      </w:tr>
    </w:tbl>
    <w:p w:rsidR="00843164" w:rsidRPr="00D10A3A" w:rsidRDefault="00185ACF" w:rsidP="00843164">
      <w:pPr>
        <w:pStyle w:val="Heading1"/>
        <w:rPr>
          <w:color w:val="0070C0"/>
        </w:rPr>
      </w:pPr>
      <w:r w:rsidRPr="00D10A3A">
        <w:rPr>
          <w:color w:val="0070C0"/>
        </w:rPr>
        <w:t>Skills</w:t>
      </w:r>
    </w:p>
    <w:tbl>
      <w:tblPr>
        <w:tblStyle w:val="ResumeTable"/>
        <w:tblW w:w="5000" w:type="pct"/>
        <w:tblLook w:val="0620" w:firstRow="1" w:lastRow="0" w:firstColumn="0" w:lastColumn="0" w:noHBand="1" w:noVBand="1"/>
        <w:tblDescription w:val="Experience table"/>
      </w:tblPr>
      <w:tblGrid>
        <w:gridCol w:w="8996"/>
        <w:gridCol w:w="76"/>
      </w:tblGrid>
      <w:tr w:rsidR="003729F9" w:rsidRPr="00843164" w:rsidTr="00185ACF">
        <w:trPr>
          <w:cnfStyle w:val="100000000000" w:firstRow="1" w:lastRow="0" w:firstColumn="0" w:lastColumn="0" w:oddVBand="0" w:evenVBand="0" w:oddHBand="0" w:evenHBand="0" w:firstRowFirstColumn="0" w:firstRowLastColumn="0" w:lastRowFirstColumn="0" w:lastRowLastColumn="0"/>
        </w:trPr>
        <w:tc>
          <w:tcPr>
            <w:tcW w:w="4958" w:type="pct"/>
          </w:tcPr>
          <w:tbl>
            <w:tblPr>
              <w:tblStyle w:val="ResumeTable"/>
              <w:tblW w:w="8995" w:type="dxa"/>
              <w:tblLook w:val="0620" w:firstRow="1" w:lastRow="0" w:firstColumn="0" w:lastColumn="0" w:noHBand="1" w:noVBand="1"/>
              <w:tblDescription w:val="Experience table"/>
            </w:tblPr>
            <w:tblGrid>
              <w:gridCol w:w="3864"/>
              <w:gridCol w:w="5131"/>
            </w:tblGrid>
            <w:tr w:rsidR="001B578F" w:rsidTr="001B578F">
              <w:trPr>
                <w:cnfStyle w:val="100000000000" w:firstRow="1" w:lastRow="0" w:firstColumn="0" w:lastColumn="0" w:oddVBand="0" w:evenVBand="0" w:oddHBand="0" w:evenHBand="0" w:firstRowFirstColumn="0" w:firstRowLastColumn="0" w:lastRowFirstColumn="0" w:lastRowLastColumn="0"/>
                <w:trHeight w:val="530"/>
              </w:trPr>
              <w:tc>
                <w:tcPr>
                  <w:tcW w:w="2148" w:type="pct"/>
                </w:tcPr>
                <w:p w:rsidR="003729F9" w:rsidRPr="003729F9" w:rsidRDefault="003729F9" w:rsidP="003729F9">
                  <w:pPr>
                    <w:pStyle w:val="ListParagraph"/>
                    <w:numPr>
                      <w:ilvl w:val="0"/>
                      <w:numId w:val="18"/>
                    </w:numPr>
                    <w:jc w:val="both"/>
                    <w:rPr>
                      <w:b/>
                    </w:rPr>
                  </w:pPr>
                  <w:r w:rsidRPr="003729F9">
                    <w:rPr>
                      <w:b/>
                    </w:rPr>
                    <w:t>Back End Programming</w:t>
                  </w:r>
                </w:p>
              </w:tc>
              <w:tc>
                <w:tcPr>
                  <w:tcW w:w="2852" w:type="pct"/>
                </w:tcPr>
                <w:p w:rsidR="003729F9" w:rsidRDefault="003729F9" w:rsidP="003729F9">
                  <w:pPr>
                    <w:pStyle w:val="ListParagraph"/>
                    <w:ind w:left="0"/>
                    <w:jc w:val="both"/>
                    <w:rPr>
                      <w:b/>
                    </w:rPr>
                  </w:pPr>
                  <w:r>
                    <w:t>C#, PYTHON, .Net, MATLAB, Java, c/c++</w:t>
                  </w:r>
                </w:p>
              </w:tc>
            </w:tr>
            <w:tr w:rsidR="001B578F" w:rsidTr="001B578F">
              <w:trPr>
                <w:trHeight w:val="789"/>
              </w:trPr>
              <w:tc>
                <w:tcPr>
                  <w:tcW w:w="2148" w:type="pct"/>
                </w:tcPr>
                <w:p w:rsidR="003729F9" w:rsidRDefault="003729F9" w:rsidP="003729F9">
                  <w:pPr>
                    <w:pStyle w:val="ListParagraph"/>
                    <w:numPr>
                      <w:ilvl w:val="0"/>
                      <w:numId w:val="17"/>
                    </w:numPr>
                    <w:jc w:val="both"/>
                    <w:rPr>
                      <w:b/>
                    </w:rPr>
                  </w:pPr>
                  <w:r w:rsidRPr="00530096">
                    <w:rPr>
                      <w:b/>
                    </w:rPr>
                    <w:t>Front End Programming</w:t>
                  </w:r>
                </w:p>
              </w:tc>
              <w:tc>
                <w:tcPr>
                  <w:tcW w:w="2852" w:type="pct"/>
                </w:tcPr>
                <w:p w:rsidR="003729F9" w:rsidRDefault="003729F9" w:rsidP="003729F9">
                  <w:pPr>
                    <w:pStyle w:val="ListParagraph"/>
                    <w:ind w:left="0"/>
                    <w:jc w:val="both"/>
                    <w:rPr>
                      <w:b/>
                    </w:rPr>
                  </w:pPr>
                  <w:r>
                    <w:t>Flask, HTML, Bootstrap, CSS, JavaScript, jQuery, Angular, Angular 2.0, Angular 4.0, Django</w:t>
                  </w:r>
                </w:p>
              </w:tc>
            </w:tr>
            <w:tr w:rsidR="001B578F" w:rsidTr="001B578F">
              <w:trPr>
                <w:trHeight w:val="789"/>
              </w:trPr>
              <w:tc>
                <w:tcPr>
                  <w:tcW w:w="2148" w:type="pct"/>
                </w:tcPr>
                <w:p w:rsidR="003729F9" w:rsidRDefault="003729F9" w:rsidP="001B578F">
                  <w:pPr>
                    <w:pStyle w:val="ListParagraph"/>
                    <w:numPr>
                      <w:ilvl w:val="0"/>
                      <w:numId w:val="17"/>
                    </w:numPr>
                    <w:jc w:val="both"/>
                    <w:rPr>
                      <w:b/>
                    </w:rPr>
                  </w:pPr>
                  <w:r>
                    <w:rPr>
                      <w:b/>
                    </w:rPr>
                    <w:t>Graphical Visualization</w:t>
                  </w:r>
                </w:p>
              </w:tc>
              <w:tc>
                <w:tcPr>
                  <w:tcW w:w="2852" w:type="pct"/>
                </w:tcPr>
                <w:p w:rsidR="003729F9" w:rsidRDefault="003729F9" w:rsidP="001B578F">
                  <w:pPr>
                    <w:pStyle w:val="ListParagraph"/>
                    <w:ind w:left="0"/>
                    <w:jc w:val="both"/>
                    <w:rPr>
                      <w:b/>
                    </w:rPr>
                  </w:pPr>
                  <w:r>
                    <w:t>Chartjs, d3, google charts, PowerBI</w:t>
                  </w:r>
                  <w:r>
                    <w:br/>
                  </w:r>
                </w:p>
              </w:tc>
            </w:tr>
            <w:tr w:rsidR="001B578F" w:rsidTr="001B578F">
              <w:trPr>
                <w:trHeight w:val="518"/>
              </w:trPr>
              <w:tc>
                <w:tcPr>
                  <w:tcW w:w="2148" w:type="pct"/>
                </w:tcPr>
                <w:p w:rsidR="003729F9" w:rsidRDefault="003729F9" w:rsidP="003729F9">
                  <w:pPr>
                    <w:pStyle w:val="ListParagraph"/>
                    <w:numPr>
                      <w:ilvl w:val="0"/>
                      <w:numId w:val="17"/>
                    </w:numPr>
                    <w:jc w:val="both"/>
                    <w:rPr>
                      <w:b/>
                    </w:rPr>
                  </w:pPr>
                  <w:r>
                    <w:rPr>
                      <w:b/>
                    </w:rPr>
                    <w:t>APIs and Services</w:t>
                  </w:r>
                </w:p>
              </w:tc>
              <w:tc>
                <w:tcPr>
                  <w:tcW w:w="2852" w:type="pct"/>
                </w:tcPr>
                <w:p w:rsidR="003729F9" w:rsidRDefault="003729F9" w:rsidP="003729F9">
                  <w:pPr>
                    <w:pStyle w:val="ListParagraph"/>
                    <w:ind w:left="0"/>
                    <w:jc w:val="both"/>
                    <w:rPr>
                      <w:b/>
                    </w:rPr>
                  </w:pPr>
                  <w:r>
                    <w:t>.Net mvc web api 2.0, WPF, WCF</w:t>
                  </w:r>
                  <w:r w:rsidR="007A77EB">
                    <w:t>, Telerik, DevExpress</w:t>
                  </w:r>
                </w:p>
              </w:tc>
            </w:tr>
            <w:tr w:rsidR="00293618" w:rsidRPr="004F50E1" w:rsidTr="001B578F">
              <w:trPr>
                <w:trHeight w:val="530"/>
              </w:trPr>
              <w:tc>
                <w:tcPr>
                  <w:tcW w:w="2148" w:type="pct"/>
                </w:tcPr>
                <w:p w:rsidR="00185ACF" w:rsidRDefault="003729F9" w:rsidP="003729F9">
                  <w:pPr>
                    <w:pStyle w:val="ListParagraph"/>
                    <w:numPr>
                      <w:ilvl w:val="0"/>
                      <w:numId w:val="17"/>
                    </w:numPr>
                    <w:jc w:val="both"/>
                    <w:rPr>
                      <w:b/>
                    </w:rPr>
                  </w:pPr>
                  <w:r>
                    <w:rPr>
                      <w:b/>
                    </w:rPr>
                    <w:t>Database</w:t>
                  </w:r>
                  <w:r w:rsidR="00185ACF">
                    <w:rPr>
                      <w:b/>
                    </w:rPr>
                    <w:t xml:space="preserve"> Engine</w:t>
                  </w:r>
                </w:p>
                <w:p w:rsidR="003729F9" w:rsidRDefault="003729F9" w:rsidP="00185ACF">
                  <w:pPr>
                    <w:pStyle w:val="ListParagraph"/>
                    <w:jc w:val="both"/>
                    <w:rPr>
                      <w:b/>
                    </w:rPr>
                  </w:pPr>
                </w:p>
              </w:tc>
              <w:tc>
                <w:tcPr>
                  <w:tcW w:w="2852" w:type="pct"/>
                </w:tcPr>
                <w:p w:rsidR="003729F9" w:rsidRPr="004F50E1" w:rsidRDefault="003729F9" w:rsidP="003729F9">
                  <w:pPr>
                    <w:pStyle w:val="ListParagraph"/>
                    <w:ind w:left="0"/>
                    <w:jc w:val="both"/>
                  </w:pPr>
                  <w:r w:rsidRPr="004F50E1">
                    <w:t xml:space="preserve">SQL Server 2008, 2014, Mongo dB, MySQL, postgre </w:t>
                  </w:r>
                </w:p>
              </w:tc>
            </w:tr>
          </w:tbl>
          <w:p w:rsidR="003729F9" w:rsidRDefault="003729F9" w:rsidP="00843164">
            <w:pPr>
              <w:pStyle w:val="Date"/>
            </w:pPr>
          </w:p>
        </w:tc>
        <w:tc>
          <w:tcPr>
            <w:tcW w:w="42" w:type="pct"/>
          </w:tcPr>
          <w:p w:rsidR="003729F9" w:rsidRDefault="003729F9" w:rsidP="00297EBC"/>
        </w:tc>
      </w:tr>
    </w:tbl>
    <w:p w:rsidR="00832D2C" w:rsidRPr="00D10A3A" w:rsidRDefault="00293618" w:rsidP="00832D2C">
      <w:pPr>
        <w:pStyle w:val="Heading1"/>
        <w:rPr>
          <w:color w:val="0070C0"/>
        </w:rPr>
      </w:pPr>
      <w:r w:rsidRPr="00D10A3A">
        <w:rPr>
          <w:color w:val="0070C0"/>
        </w:rPr>
        <w:t xml:space="preserve">Industrial </w:t>
      </w:r>
      <w:sdt>
        <w:sdtPr>
          <w:rPr>
            <w:color w:val="0070C0"/>
          </w:rPr>
          <w:alias w:val="Experience heading:"/>
          <w:tag w:val="Experience heading:"/>
          <w:id w:val="899876606"/>
          <w:placeholder>
            <w:docPart w:val="90993113E2F746F68188E9A08CA4F225"/>
          </w:placeholder>
          <w:temporary/>
          <w:showingPlcHdr/>
          <w15:appearance w15:val="hidden"/>
        </w:sdtPr>
        <w:sdtEndPr/>
        <w:sdtContent>
          <w:r w:rsidR="00832D2C" w:rsidRPr="00D10A3A">
            <w:rPr>
              <w:color w:val="0070C0"/>
            </w:rPr>
            <w:t>Experience</w:t>
          </w:r>
        </w:sdtContent>
      </w:sdt>
      <w:r w:rsidRPr="00D10A3A">
        <w:rPr>
          <w:color w:val="0070C0"/>
        </w:rPr>
        <w:t>(4+ years)</w:t>
      </w:r>
    </w:p>
    <w:tbl>
      <w:tblPr>
        <w:tblStyle w:val="ResumeTable"/>
        <w:tblpPr w:leftFromText="180" w:rightFromText="180" w:vertAnchor="text" w:tblpY="1"/>
        <w:tblW w:w="5000" w:type="pct"/>
        <w:tblLook w:val="0620" w:firstRow="1" w:lastRow="0" w:firstColumn="0" w:lastColumn="0" w:noHBand="1" w:noVBand="1"/>
        <w:tblDescription w:val="Experience table"/>
      </w:tblPr>
      <w:tblGrid>
        <w:gridCol w:w="2250"/>
        <w:gridCol w:w="6822"/>
      </w:tblGrid>
      <w:tr w:rsidR="00832D2C" w:rsidRPr="00843164" w:rsidTr="00293618">
        <w:trPr>
          <w:cnfStyle w:val="100000000000" w:firstRow="1" w:lastRow="0" w:firstColumn="0" w:lastColumn="0" w:oddVBand="0" w:evenVBand="0" w:oddHBand="0" w:evenHBand="0" w:firstRowFirstColumn="0" w:firstRowLastColumn="0" w:lastRowFirstColumn="0" w:lastRowLastColumn="0"/>
        </w:trPr>
        <w:tc>
          <w:tcPr>
            <w:tcW w:w="1240" w:type="pct"/>
          </w:tcPr>
          <w:p w:rsidR="00832D2C" w:rsidRDefault="00832D2C" w:rsidP="006065B1">
            <w:pPr>
              <w:pStyle w:val="Date"/>
            </w:pPr>
            <w:r w:rsidRPr="00832D2C">
              <w:t>August 2017-Present</w:t>
            </w:r>
          </w:p>
          <w:p w:rsidR="008009F7" w:rsidRPr="008009F7" w:rsidRDefault="008009F7" w:rsidP="006065B1">
            <w:r>
              <w:t>Ulsan, S.Korea</w:t>
            </w:r>
          </w:p>
          <w:p w:rsidR="008009F7" w:rsidRPr="008009F7" w:rsidRDefault="008009F7" w:rsidP="006065B1"/>
        </w:tc>
        <w:tc>
          <w:tcPr>
            <w:tcW w:w="3760" w:type="pct"/>
          </w:tcPr>
          <w:p w:rsidR="00832D2C" w:rsidRPr="00843164" w:rsidRDefault="00832D2C" w:rsidP="006065B1">
            <w:r w:rsidRPr="00832D2C">
              <w:t>Research Graduate Studen</w:t>
            </w:r>
            <w:r>
              <w:t>t</w:t>
            </w:r>
            <w:r w:rsidRPr="00843164">
              <w:t>, </w:t>
            </w:r>
            <w:r w:rsidRPr="00832D2C">
              <w:rPr>
                <w:rStyle w:val="Emphasis"/>
              </w:rPr>
              <w:t>Interactive Visual Analysis and Data Exploration Research (IVADER)(UNIST)</w:t>
            </w:r>
          </w:p>
          <w:p w:rsidR="00832D2C" w:rsidRDefault="008009F7" w:rsidP="006065B1">
            <w:pPr>
              <w:pStyle w:val="ListBullet"/>
            </w:pPr>
            <w:r w:rsidRPr="008009F7">
              <w:t>Current research project: EDUVIS (Educational Visualization) System</w:t>
            </w:r>
            <w:r>
              <w:t>, auto_tnv</w:t>
            </w:r>
          </w:p>
          <w:p w:rsidR="008009F7" w:rsidRPr="00843164" w:rsidRDefault="008009F7" w:rsidP="006065B1">
            <w:pPr>
              <w:pStyle w:val="ListBullet"/>
            </w:pPr>
            <w:r w:rsidRPr="008009F7">
              <w:t>Advisor: Professor Sungahn Ko</w:t>
            </w:r>
          </w:p>
        </w:tc>
      </w:tr>
      <w:tr w:rsidR="00832D2C" w:rsidRPr="00843164" w:rsidTr="00293618">
        <w:tc>
          <w:tcPr>
            <w:tcW w:w="1240" w:type="pct"/>
          </w:tcPr>
          <w:p w:rsidR="00832D2C" w:rsidRDefault="006065B1" w:rsidP="006065B1">
            <w:pPr>
              <w:pStyle w:val="Date"/>
            </w:pPr>
            <w:r w:rsidRPr="006065B1">
              <w:t>18-April 2016 to 14-August-2017</w:t>
            </w:r>
          </w:p>
          <w:p w:rsidR="006065B1" w:rsidRPr="006065B1" w:rsidRDefault="006065B1" w:rsidP="006065B1">
            <w:r w:rsidRPr="006065B1">
              <w:lastRenderedPageBreak/>
              <w:t>Chandigarh, India</w:t>
            </w:r>
          </w:p>
        </w:tc>
        <w:tc>
          <w:tcPr>
            <w:tcW w:w="3760" w:type="pct"/>
          </w:tcPr>
          <w:p w:rsidR="00832D2C" w:rsidRPr="00843164" w:rsidRDefault="008009F7" w:rsidP="006065B1">
            <w:r w:rsidRPr="008009F7">
              <w:lastRenderedPageBreak/>
              <w:t>Software Engineer</w:t>
            </w:r>
            <w:r w:rsidR="00832D2C" w:rsidRPr="00843164">
              <w:t>,  </w:t>
            </w:r>
            <w:r w:rsidRPr="008009F7">
              <w:rPr>
                <w:rStyle w:val="Emphasis"/>
              </w:rPr>
              <w:t>HitecPoint Technologies</w:t>
            </w:r>
          </w:p>
          <w:p w:rsidR="00832D2C" w:rsidRDefault="006065B1" w:rsidP="006065B1">
            <w:pPr>
              <w:pStyle w:val="ListBullet"/>
            </w:pPr>
            <w:r w:rsidRPr="006065B1">
              <w:lastRenderedPageBreak/>
              <w:t>Fleet Management Software (Front End: Asp.net MVC, JavaScript, Angular,</w:t>
            </w:r>
            <w:r>
              <w:t xml:space="preserve"> Back end: c#, </w:t>
            </w:r>
            <w:r w:rsidRPr="006065B1">
              <w:t xml:space="preserve"> </w:t>
            </w:r>
            <w:r>
              <w:t>Database</w:t>
            </w:r>
            <w:r w:rsidRPr="006065B1">
              <w:t>: Sql Server 2014, WebAPIs).</w:t>
            </w:r>
          </w:p>
          <w:p w:rsidR="006065B1" w:rsidRDefault="006065B1" w:rsidP="006065B1">
            <w:pPr>
              <w:pStyle w:val="ListBullet"/>
              <w:numPr>
                <w:ilvl w:val="1"/>
                <w:numId w:val="5"/>
              </w:numPr>
            </w:pPr>
            <w:r w:rsidRPr="006065B1">
              <w:t>Detail: The Trackmaster portal is a very powerful GPS Management System. It contains different modules like Reports, Live Tracking, Tracking on map, Route Playback on Map, Google Map API, Vehicle Status and many other functions.like Reports, Live Tracking, Tracking on map, Route Playback on Map, Google Map API, Vehicle Status and many other functions.</w:t>
            </w:r>
          </w:p>
          <w:p w:rsidR="006065B1" w:rsidRDefault="006065B1" w:rsidP="006065B1">
            <w:pPr>
              <w:pStyle w:val="ListBullet"/>
              <w:numPr>
                <w:ilvl w:val="1"/>
                <w:numId w:val="5"/>
              </w:numPr>
            </w:pPr>
            <w:r w:rsidRPr="006065B1">
              <w:t>FMS: Fleet Management Software, this section in Trackmaster contains all the records regarding the employees, Drivers, assigning Driver to vehicles and many more things</w:t>
            </w:r>
          </w:p>
          <w:tbl>
            <w:tblPr>
              <w:tblStyle w:val="ResumeTable"/>
              <w:tblW w:w="0" w:type="auto"/>
              <w:tblLook w:val="04A0" w:firstRow="1" w:lastRow="0" w:firstColumn="1" w:lastColumn="0" w:noHBand="0" w:noVBand="1"/>
            </w:tblPr>
            <w:tblGrid>
              <w:gridCol w:w="2274"/>
              <w:gridCol w:w="2274"/>
              <w:gridCol w:w="2274"/>
            </w:tblGrid>
            <w:tr w:rsidR="006065B1" w:rsidTr="006065B1">
              <w:trPr>
                <w:cnfStyle w:val="100000000000" w:firstRow="1" w:lastRow="0" w:firstColumn="0" w:lastColumn="0" w:oddVBand="0" w:evenVBand="0" w:oddHBand="0" w:evenHBand="0" w:firstRowFirstColumn="0" w:firstRowLastColumn="0" w:lastRowFirstColumn="0" w:lastRowLastColumn="0"/>
              </w:trPr>
              <w:tc>
                <w:tcPr>
                  <w:tcW w:w="2274" w:type="dxa"/>
                </w:tcPr>
                <w:p w:rsidR="006065B1" w:rsidRDefault="006065B1" w:rsidP="00566022">
                  <w:pPr>
                    <w:pStyle w:val="ListBullet"/>
                    <w:framePr w:hSpace="180" w:wrap="around" w:vAnchor="text" w:hAnchor="text" w:y="1"/>
                    <w:numPr>
                      <w:ilvl w:val="0"/>
                      <w:numId w:val="0"/>
                    </w:numPr>
                  </w:pPr>
                </w:p>
              </w:tc>
              <w:tc>
                <w:tcPr>
                  <w:tcW w:w="2274" w:type="dxa"/>
                </w:tcPr>
                <w:p w:rsidR="006065B1" w:rsidRDefault="006065B1" w:rsidP="00566022">
                  <w:pPr>
                    <w:pStyle w:val="ListBullet"/>
                    <w:framePr w:hSpace="180" w:wrap="around" w:vAnchor="text" w:hAnchor="text" w:y="1"/>
                    <w:numPr>
                      <w:ilvl w:val="0"/>
                      <w:numId w:val="0"/>
                    </w:numPr>
                  </w:pPr>
                </w:p>
              </w:tc>
              <w:tc>
                <w:tcPr>
                  <w:tcW w:w="2274" w:type="dxa"/>
                </w:tcPr>
                <w:p w:rsidR="006065B1" w:rsidRDefault="006065B1" w:rsidP="00566022">
                  <w:pPr>
                    <w:pStyle w:val="ListBullet"/>
                    <w:framePr w:hSpace="180" w:wrap="around" w:vAnchor="text" w:hAnchor="text" w:y="1"/>
                    <w:numPr>
                      <w:ilvl w:val="0"/>
                      <w:numId w:val="0"/>
                    </w:numPr>
                  </w:pPr>
                </w:p>
              </w:tc>
            </w:tr>
          </w:tbl>
          <w:p w:rsidR="006065B1" w:rsidRPr="00843164" w:rsidRDefault="006065B1" w:rsidP="006065B1">
            <w:pPr>
              <w:pStyle w:val="ListBullet"/>
              <w:numPr>
                <w:ilvl w:val="0"/>
                <w:numId w:val="0"/>
              </w:numPr>
            </w:pPr>
          </w:p>
        </w:tc>
      </w:tr>
      <w:tr w:rsidR="006065B1" w:rsidRPr="00843164" w:rsidTr="00293618">
        <w:tc>
          <w:tcPr>
            <w:tcW w:w="1240" w:type="pct"/>
          </w:tcPr>
          <w:p w:rsidR="006065B1" w:rsidRDefault="006065B1" w:rsidP="006065B1">
            <w:pPr>
              <w:pStyle w:val="Date"/>
            </w:pPr>
            <w:r w:rsidRPr="006065B1">
              <w:lastRenderedPageBreak/>
              <w:t>March 2015 to January 2016</w:t>
            </w:r>
          </w:p>
          <w:p w:rsidR="00293618" w:rsidRPr="00293618" w:rsidRDefault="00293618" w:rsidP="00293618">
            <w:r w:rsidRPr="00293618">
              <w:t>Chandigarh, India</w:t>
            </w:r>
          </w:p>
        </w:tc>
        <w:tc>
          <w:tcPr>
            <w:tcW w:w="3760" w:type="pct"/>
          </w:tcPr>
          <w:p w:rsidR="00293618" w:rsidRPr="00843164" w:rsidRDefault="00293618" w:rsidP="00293618">
            <w:r w:rsidRPr="00293618">
              <w:t>Junior Software Developer</w:t>
            </w:r>
            <w:r w:rsidRPr="00843164">
              <w:t>,  </w:t>
            </w:r>
            <w:r w:rsidRPr="00293618">
              <w:rPr>
                <w:rStyle w:val="Emphasis"/>
              </w:rPr>
              <w:t>Serene Technologies (Canada)</w:t>
            </w:r>
          </w:p>
          <w:p w:rsidR="00293618" w:rsidRDefault="00293618" w:rsidP="00293618">
            <w:pPr>
              <w:pStyle w:val="ListBullet"/>
            </w:pPr>
            <w:r w:rsidRPr="00293618">
              <w:t>WPW Inc. (Front End: Asp.net MVC, Kendo</w:t>
            </w:r>
            <w:r>
              <w:t>. Backend: c#. Database</w:t>
            </w:r>
            <w:r w:rsidRPr="00293618">
              <w:t>: Sql Server 2008, Team Size: 5).</w:t>
            </w:r>
          </w:p>
          <w:p w:rsidR="00293618" w:rsidRDefault="00293618" w:rsidP="00293618">
            <w:pPr>
              <w:pStyle w:val="ListBullet"/>
              <w:numPr>
                <w:ilvl w:val="1"/>
                <w:numId w:val="5"/>
              </w:numPr>
            </w:pPr>
            <w:r w:rsidRPr="00293618">
              <w:t>Detail: The WPW Inc. portal is a very powerful and extremely easy to use Facilities Management System. WPW Inc. portal contains many Different Modules like Safety Tickets, Equipment System, and GPS System. Via simple and consistent data entry methods, the WPW Inc. portal offers separate user area and admin area, which is very useful for isolation between admin and user</w:t>
            </w:r>
            <w:r>
              <w:t>.</w:t>
            </w:r>
          </w:p>
          <w:p w:rsidR="006065B1" w:rsidRPr="008009F7" w:rsidRDefault="00293618" w:rsidP="00293618">
            <w:pPr>
              <w:pStyle w:val="ListBullet"/>
              <w:numPr>
                <w:ilvl w:val="1"/>
                <w:numId w:val="5"/>
              </w:numPr>
            </w:pPr>
            <w:r w:rsidRPr="00293618">
              <w:t xml:space="preserve">Role:  Development and </w:t>
            </w:r>
            <w:r>
              <w:t>Testing</w:t>
            </w:r>
          </w:p>
        </w:tc>
      </w:tr>
    </w:tbl>
    <w:p w:rsidR="00843164" w:rsidRPr="00843164" w:rsidRDefault="006A0126" w:rsidP="00843164">
      <w:pPr>
        <w:pStyle w:val="Heading1"/>
      </w:pPr>
      <w:sdt>
        <w:sdtPr>
          <w:alias w:val="Education heading:"/>
          <w:tag w:val="Education heading:"/>
          <w:id w:val="989682148"/>
          <w:placeholder>
            <w:docPart w:val="82829254BD7946C4B6D5C3A85165450F"/>
          </w:placeholder>
          <w:temporary/>
          <w:showingPlcHdr/>
          <w15:appearance w15:val="hidden"/>
        </w:sdtPr>
        <w:sdtEndPr/>
        <w:sdtContent>
          <w:r w:rsidR="00843164" w:rsidRPr="00D10A3A">
            <w:rPr>
              <w:color w:val="0070C0"/>
            </w:rPr>
            <w:t>Education</w:t>
          </w:r>
        </w:sdtContent>
      </w:sdt>
    </w:p>
    <w:tbl>
      <w:tblPr>
        <w:tblStyle w:val="ResumeTable"/>
        <w:tblW w:w="5000" w:type="pct"/>
        <w:tblLook w:val="0620" w:firstRow="1" w:lastRow="0" w:firstColumn="0" w:lastColumn="0" w:noHBand="1" w:noVBand="1"/>
        <w:tblDescription w:val="Education table"/>
      </w:tblPr>
      <w:tblGrid>
        <w:gridCol w:w="1530"/>
        <w:gridCol w:w="7542"/>
      </w:tblGrid>
      <w:tr w:rsidR="00843164" w:rsidRPr="00843164" w:rsidTr="00607AC2">
        <w:trPr>
          <w:cnfStyle w:val="100000000000" w:firstRow="1" w:lastRow="0" w:firstColumn="0" w:lastColumn="0" w:oddVBand="0" w:evenVBand="0" w:oddHBand="0" w:evenHBand="0" w:firstRowFirstColumn="0" w:firstRowLastColumn="0" w:lastRowFirstColumn="0" w:lastRowLastColumn="0"/>
        </w:trPr>
        <w:tc>
          <w:tcPr>
            <w:tcW w:w="843" w:type="pct"/>
          </w:tcPr>
          <w:p w:rsidR="00843164" w:rsidRDefault="008D6A5B" w:rsidP="00297EBC">
            <w:pPr>
              <w:pStyle w:val="Date"/>
            </w:pPr>
            <w:r w:rsidRPr="008D6A5B">
              <w:t xml:space="preserve">August 2017 </w:t>
            </w:r>
            <w:r>
              <w:t>–</w:t>
            </w:r>
            <w:r w:rsidRPr="008D6A5B">
              <w:t xml:space="preserve"> Present</w:t>
            </w:r>
          </w:p>
          <w:p w:rsidR="008D6A5B" w:rsidRPr="008D6A5B" w:rsidRDefault="008D6A5B" w:rsidP="008D6A5B">
            <w:r w:rsidRPr="008D6A5B">
              <w:t>Ulsan, Korea</w:t>
            </w:r>
          </w:p>
          <w:p w:rsidR="008D6A5B" w:rsidRPr="008D6A5B" w:rsidRDefault="008D6A5B" w:rsidP="008D6A5B"/>
        </w:tc>
        <w:tc>
          <w:tcPr>
            <w:tcW w:w="4157" w:type="pct"/>
          </w:tcPr>
          <w:p w:rsidR="00293618" w:rsidRDefault="008D6A5B" w:rsidP="00297EBC">
            <w:r w:rsidRPr="008D6A5B">
              <w:t>M.S. Computer Science</w:t>
            </w:r>
            <w:r w:rsidR="00843164" w:rsidRPr="00843164">
              <w:t>,  </w:t>
            </w:r>
            <w:r w:rsidRPr="008D6A5B">
              <w:t>Ulsan National Institute of Science and Technology</w:t>
            </w:r>
          </w:p>
          <w:p w:rsidR="008D6A5B" w:rsidRDefault="008D6A5B" w:rsidP="008D6A5B">
            <w:pPr>
              <w:pStyle w:val="ListParagraph"/>
              <w:numPr>
                <w:ilvl w:val="0"/>
                <w:numId w:val="19"/>
              </w:numPr>
            </w:pPr>
            <w:r w:rsidRPr="008D6A5B">
              <w:t>Research Area: Visual analytics, Information visualization, HCI (Human-Computer Interaction), Machine Learning, Deep Learning</w:t>
            </w:r>
          </w:p>
          <w:p w:rsidR="008D6A5B" w:rsidRPr="008D6A5B" w:rsidRDefault="008D6A5B" w:rsidP="008D6A5B">
            <w:pPr>
              <w:pStyle w:val="ListParagraph"/>
              <w:numPr>
                <w:ilvl w:val="0"/>
                <w:numId w:val="19"/>
              </w:numPr>
              <w:spacing w:after="0"/>
              <w:rPr>
                <w:b/>
              </w:rPr>
            </w:pPr>
            <w:r w:rsidRPr="008D6A5B">
              <w:t xml:space="preserve">Advisor: Professor </w:t>
            </w:r>
            <w:r w:rsidRPr="008D6A5B">
              <w:rPr>
                <w:b/>
              </w:rPr>
              <w:t>Sungahn Ko</w:t>
            </w:r>
            <w:r w:rsidRPr="008D6A5B">
              <w:t xml:space="preserve">, Co-Advisor: Professor </w:t>
            </w:r>
            <w:r w:rsidRPr="008D6A5B">
              <w:rPr>
                <w:b/>
              </w:rPr>
              <w:t>Kwang Soo Kim</w:t>
            </w:r>
          </w:p>
          <w:p w:rsidR="00843164" w:rsidRPr="00843164" w:rsidRDefault="00843164" w:rsidP="00297EBC"/>
        </w:tc>
      </w:tr>
      <w:tr w:rsidR="008D6A5B" w:rsidRPr="00843164" w:rsidTr="00607AC2">
        <w:tc>
          <w:tcPr>
            <w:tcW w:w="843" w:type="pct"/>
          </w:tcPr>
          <w:p w:rsidR="008D6A5B" w:rsidRDefault="008D6A5B" w:rsidP="00297EBC">
            <w:pPr>
              <w:pStyle w:val="Date"/>
            </w:pPr>
            <w:r w:rsidRPr="008D6A5B">
              <w:t>August 2011 - May 2017</w:t>
            </w:r>
          </w:p>
          <w:p w:rsidR="008D6A5B" w:rsidRPr="008D6A5B" w:rsidRDefault="008D6A5B" w:rsidP="008D6A5B">
            <w:r w:rsidRPr="008D6A5B">
              <w:t>Punjab, India</w:t>
            </w:r>
          </w:p>
        </w:tc>
        <w:tc>
          <w:tcPr>
            <w:tcW w:w="4157" w:type="pct"/>
          </w:tcPr>
          <w:p w:rsidR="008D6A5B" w:rsidRPr="008D6A5B" w:rsidRDefault="008D6A5B" w:rsidP="00297EBC">
            <w:r w:rsidRPr="008D6A5B">
              <w:t>B.Tech. Information Technology</w:t>
            </w:r>
            <w:r>
              <w:t xml:space="preserve">, </w:t>
            </w:r>
            <w:r w:rsidRPr="008D6A5B">
              <w:t>I.K Gujral Punjab Technical University</w:t>
            </w:r>
          </w:p>
        </w:tc>
      </w:tr>
      <w:tr w:rsidR="008D6A5B" w:rsidRPr="00843164" w:rsidTr="00607AC2">
        <w:tc>
          <w:tcPr>
            <w:tcW w:w="843" w:type="pct"/>
          </w:tcPr>
          <w:p w:rsidR="008D6A5B" w:rsidRPr="008D6A5B" w:rsidRDefault="008D6A5B" w:rsidP="001B578F">
            <w:pPr>
              <w:pStyle w:val="Date"/>
            </w:pPr>
            <w:r w:rsidRPr="008D6A5B">
              <w:t>May 2018 - May 2011</w:t>
            </w:r>
          </w:p>
        </w:tc>
        <w:tc>
          <w:tcPr>
            <w:tcW w:w="4157" w:type="pct"/>
          </w:tcPr>
          <w:p w:rsidR="008D6A5B" w:rsidRPr="008D6A5B" w:rsidRDefault="008D6A5B" w:rsidP="008D6A5B">
            <w:r>
              <w:t xml:space="preserve">Punjab State Board of Technical Education and Industrial Training, </w:t>
            </w:r>
            <w:r w:rsidRPr="008D6A5B">
              <w:t>Polytechnic. Computer Science</w:t>
            </w:r>
          </w:p>
        </w:tc>
      </w:tr>
    </w:tbl>
    <w:p w:rsidR="00531738" w:rsidRPr="00D10A3A" w:rsidRDefault="00531738" w:rsidP="00531738">
      <w:pPr>
        <w:pStyle w:val="Heading1"/>
        <w:rPr>
          <w:color w:val="0070C0"/>
        </w:rPr>
      </w:pPr>
      <w:r w:rsidRPr="00D10A3A">
        <w:rPr>
          <w:color w:val="0070C0"/>
        </w:rPr>
        <w:lastRenderedPageBreak/>
        <w:t>pUBLICATIONS AND OTHER INDUSTRIAL PROJECTS</w:t>
      </w:r>
    </w:p>
    <w:tbl>
      <w:tblPr>
        <w:tblStyle w:val="ResumeTable"/>
        <w:tblW w:w="4967" w:type="pct"/>
        <w:tblLook w:val="0620" w:firstRow="1" w:lastRow="0" w:firstColumn="0" w:lastColumn="0" w:noHBand="1" w:noVBand="1"/>
        <w:tblDescription w:val="Communication table"/>
      </w:tblPr>
      <w:tblGrid>
        <w:gridCol w:w="9012"/>
      </w:tblGrid>
      <w:tr w:rsidR="00531738" w:rsidRPr="00843164" w:rsidTr="00D10A3A">
        <w:trPr>
          <w:cnfStyle w:val="100000000000" w:firstRow="1" w:lastRow="0" w:firstColumn="0" w:lastColumn="0" w:oddVBand="0" w:evenVBand="0" w:oddHBand="0" w:evenHBand="0" w:firstRowFirstColumn="0" w:firstRowLastColumn="0" w:lastRowFirstColumn="0" w:lastRowLastColumn="0"/>
          <w:trHeight w:val="8666"/>
        </w:trPr>
        <w:tc>
          <w:tcPr>
            <w:tcW w:w="5000" w:type="pct"/>
          </w:tcPr>
          <w:p w:rsidR="007A77EB" w:rsidRPr="00531738" w:rsidRDefault="00531738" w:rsidP="00531738">
            <w:pPr>
              <w:pStyle w:val="ListParagraph"/>
              <w:numPr>
                <w:ilvl w:val="0"/>
                <w:numId w:val="23"/>
              </w:numPr>
            </w:pPr>
            <w:r w:rsidRPr="00531738">
              <w:t xml:space="preserve">A Self-Quantified Feedback System Using Internet Traffic Analysis and Classification </w:t>
            </w:r>
          </w:p>
          <w:p w:rsidR="00531738" w:rsidRDefault="00531738" w:rsidP="009C22BB">
            <w:pPr>
              <w:pStyle w:val="ListParagraph"/>
            </w:pPr>
            <w:r w:rsidRPr="00531738">
              <w:t>for Compulsive Internet Use (2018 IISE Asian Conference)</w:t>
            </w:r>
          </w:p>
          <w:p w:rsidR="00531738" w:rsidRDefault="00531738" w:rsidP="00531738">
            <w:pPr>
              <w:pStyle w:val="ListParagraph"/>
              <w:numPr>
                <w:ilvl w:val="1"/>
                <w:numId w:val="23"/>
              </w:numPr>
              <w:spacing w:after="0"/>
            </w:pPr>
            <w:r>
              <w:t>Packet Capturing using Python(Scapy)</w:t>
            </w:r>
          </w:p>
          <w:p w:rsidR="00531738" w:rsidRDefault="00531738" w:rsidP="00531738">
            <w:pPr>
              <w:pStyle w:val="ListParagraph"/>
              <w:numPr>
                <w:ilvl w:val="1"/>
                <w:numId w:val="23"/>
              </w:numPr>
              <w:spacing w:after="0"/>
            </w:pPr>
            <w:r>
              <w:t>Supervised Machine learning (classification)</w:t>
            </w:r>
          </w:p>
          <w:p w:rsidR="00531738" w:rsidRDefault="00531738" w:rsidP="00531738">
            <w:pPr>
              <w:pStyle w:val="ListParagraph"/>
              <w:numPr>
                <w:ilvl w:val="1"/>
                <w:numId w:val="23"/>
              </w:numPr>
              <w:spacing w:after="0"/>
            </w:pPr>
            <w:r>
              <w:t xml:space="preserve">Flask for front end </w:t>
            </w:r>
          </w:p>
          <w:p w:rsidR="00531738" w:rsidRDefault="00531738" w:rsidP="00531738">
            <w:pPr>
              <w:pStyle w:val="ListParagraph"/>
              <w:numPr>
                <w:ilvl w:val="1"/>
                <w:numId w:val="23"/>
              </w:numPr>
              <w:spacing w:after="0"/>
            </w:pPr>
            <w:r>
              <w:t>Mongo dB for storage of network packet’s filtered data</w:t>
            </w:r>
          </w:p>
          <w:p w:rsidR="00531738" w:rsidRDefault="00531738" w:rsidP="00531738">
            <w:pPr>
              <w:pStyle w:val="ListParagraph"/>
              <w:numPr>
                <w:ilvl w:val="1"/>
                <w:numId w:val="23"/>
              </w:numPr>
            </w:pPr>
            <w:r>
              <w:t>System consist of both system application and web application</w:t>
            </w:r>
          </w:p>
          <w:p w:rsidR="00531738" w:rsidRDefault="00531738" w:rsidP="00531738">
            <w:pPr>
              <w:pStyle w:val="ListParagraph"/>
              <w:numPr>
                <w:ilvl w:val="0"/>
                <w:numId w:val="23"/>
              </w:numPr>
            </w:pPr>
            <w:r w:rsidRPr="00531738">
              <w:t>FeedTummy</w:t>
            </w:r>
          </w:p>
          <w:p w:rsidR="00531738" w:rsidRDefault="00531738" w:rsidP="00531738">
            <w:pPr>
              <w:pStyle w:val="ListParagraph"/>
              <w:numPr>
                <w:ilvl w:val="1"/>
                <w:numId w:val="23"/>
              </w:numPr>
              <w:spacing w:after="0"/>
            </w:pPr>
            <w:r>
              <w:t xml:space="preserve">Online Food tracking system, Consumer can Track their food </w:t>
            </w:r>
          </w:p>
          <w:p w:rsidR="00531738" w:rsidRDefault="00531738" w:rsidP="00531738">
            <w:pPr>
              <w:numPr>
                <w:ilvl w:val="1"/>
                <w:numId w:val="23"/>
              </w:numPr>
              <w:spacing w:after="0"/>
            </w:pPr>
            <w:r>
              <w:t>Get Real time location on phone, Notification when order arrived near to consumer</w:t>
            </w:r>
          </w:p>
          <w:p w:rsidR="00531738" w:rsidRDefault="00CB0857" w:rsidP="00531738">
            <w:pPr>
              <w:pStyle w:val="ListParagraph"/>
              <w:numPr>
                <w:ilvl w:val="0"/>
                <w:numId w:val="23"/>
              </w:numPr>
            </w:pPr>
            <w:r w:rsidRPr="00CB0857">
              <w:t>Party Fund</w:t>
            </w:r>
          </w:p>
          <w:p w:rsidR="00531738" w:rsidRDefault="00531738" w:rsidP="00531738">
            <w:pPr>
              <w:pStyle w:val="ListParagraph"/>
              <w:numPr>
                <w:ilvl w:val="1"/>
                <w:numId w:val="23"/>
              </w:numPr>
              <w:spacing w:after="0"/>
            </w:pPr>
            <w:r>
              <w:t xml:space="preserve">Online Food tracking system, Consumer can Track their food </w:t>
            </w:r>
          </w:p>
          <w:p w:rsidR="00531738" w:rsidRDefault="00531738" w:rsidP="00531738">
            <w:pPr>
              <w:numPr>
                <w:ilvl w:val="1"/>
                <w:numId w:val="23"/>
              </w:numPr>
            </w:pPr>
            <w:r>
              <w:t>Get Real time location on phone, Notification when order arrived near to consumer</w:t>
            </w:r>
          </w:p>
          <w:p w:rsidR="00CB0857" w:rsidRDefault="00CB0857" w:rsidP="00CB0857">
            <w:pPr>
              <w:ind w:left="1440"/>
            </w:pPr>
          </w:p>
          <w:p w:rsidR="00CB0857" w:rsidRDefault="00CB0857" w:rsidP="00CB0857">
            <w:pPr>
              <w:pStyle w:val="ListParagraph"/>
              <w:numPr>
                <w:ilvl w:val="0"/>
                <w:numId w:val="23"/>
              </w:numPr>
            </w:pPr>
            <w:r w:rsidRPr="00CB0857">
              <w:t>SEMS (Smart Employee Tracking System)</w:t>
            </w:r>
          </w:p>
          <w:p w:rsidR="00CB0857" w:rsidRDefault="00CB0857" w:rsidP="00CB0857">
            <w:pPr>
              <w:pStyle w:val="ListParagraph"/>
              <w:numPr>
                <w:ilvl w:val="1"/>
                <w:numId w:val="23"/>
              </w:numPr>
              <w:spacing w:after="0"/>
            </w:pPr>
            <w:r>
              <w:t>Manager can manage all their employees, Automatically Task assigning</w:t>
            </w:r>
          </w:p>
          <w:p w:rsidR="00CB0857" w:rsidRDefault="00CB0857" w:rsidP="00CB0857">
            <w:pPr>
              <w:numPr>
                <w:ilvl w:val="1"/>
                <w:numId w:val="23"/>
              </w:numPr>
              <w:spacing w:after="0"/>
            </w:pPr>
            <w:r>
              <w:t>Analyzing business status, Machine Learning usage to predict Star System</w:t>
            </w:r>
          </w:p>
          <w:p w:rsidR="00CB0857" w:rsidRDefault="00CB0857" w:rsidP="00CB0857">
            <w:pPr>
              <w:pStyle w:val="ListParagraph"/>
              <w:numPr>
                <w:ilvl w:val="0"/>
                <w:numId w:val="23"/>
              </w:numPr>
            </w:pPr>
            <w:r w:rsidRPr="00CB0857">
              <w:t>Trackmaster(GPS)</w:t>
            </w:r>
          </w:p>
          <w:p w:rsidR="00CB0857" w:rsidRDefault="00CB0857" w:rsidP="00CB0857">
            <w:pPr>
              <w:pStyle w:val="ListParagraph"/>
              <w:numPr>
                <w:ilvl w:val="1"/>
                <w:numId w:val="23"/>
              </w:numPr>
              <w:spacing w:after="0"/>
            </w:pPr>
            <w:r>
              <w:t xml:space="preserve">Client can manage their vehicles, Visualization on google map </w:t>
            </w:r>
          </w:p>
          <w:p w:rsidR="00CB0857" w:rsidRDefault="00CB0857" w:rsidP="00CB0857">
            <w:pPr>
              <w:pStyle w:val="ListParagraph"/>
              <w:numPr>
                <w:ilvl w:val="1"/>
                <w:numId w:val="23"/>
              </w:numPr>
              <w:spacing w:after="0"/>
            </w:pPr>
            <w:r>
              <w:t>Different Types of Smart Reports basis on GPS</w:t>
            </w:r>
          </w:p>
          <w:p w:rsidR="00531738" w:rsidRDefault="00CB0857" w:rsidP="00CB0857">
            <w:pPr>
              <w:pStyle w:val="ListParagraph"/>
              <w:numPr>
                <w:ilvl w:val="1"/>
                <w:numId w:val="23"/>
              </w:numPr>
            </w:pPr>
            <w:r>
              <w:t>C# language (Web API) with JavaScript, Ajax and HTML</w:t>
            </w:r>
          </w:p>
          <w:p w:rsidR="00CB0857" w:rsidRDefault="00CB0857" w:rsidP="00CB0857">
            <w:pPr>
              <w:pStyle w:val="ListParagraph"/>
              <w:ind w:left="1440"/>
            </w:pPr>
          </w:p>
          <w:p w:rsidR="00CB0857" w:rsidRDefault="00CB0857" w:rsidP="00CB0857">
            <w:pPr>
              <w:pStyle w:val="ListParagraph"/>
              <w:numPr>
                <w:ilvl w:val="0"/>
                <w:numId w:val="23"/>
              </w:numPr>
            </w:pPr>
            <w:r w:rsidRPr="00CB0857">
              <w:t>Construction Company Management System</w:t>
            </w:r>
          </w:p>
          <w:p w:rsidR="00CB0857" w:rsidRDefault="00CB0857" w:rsidP="00CB0857">
            <w:pPr>
              <w:pStyle w:val="ListParagraph"/>
              <w:numPr>
                <w:ilvl w:val="1"/>
                <w:numId w:val="23"/>
              </w:numPr>
              <w:spacing w:after="0"/>
            </w:pPr>
            <w:r>
              <w:t>User can add/edit user basic information, Admin can assign permission to tickets</w:t>
            </w:r>
          </w:p>
          <w:p w:rsidR="00CB0857" w:rsidRDefault="00CB0857" w:rsidP="00CB0857">
            <w:pPr>
              <w:numPr>
                <w:ilvl w:val="1"/>
                <w:numId w:val="23"/>
              </w:numPr>
              <w:spacing w:after="0"/>
            </w:pPr>
            <w:r>
              <w:t>C# language with JavaScript and HTML</w:t>
            </w:r>
          </w:p>
          <w:p w:rsidR="00531738" w:rsidRDefault="00531738" w:rsidP="00531738"/>
          <w:p w:rsidR="007A77EB" w:rsidRDefault="007A77EB" w:rsidP="007A77EB">
            <w:pPr>
              <w:pStyle w:val="ListParagraph"/>
              <w:numPr>
                <w:ilvl w:val="0"/>
                <w:numId w:val="23"/>
              </w:numPr>
            </w:pPr>
            <w:r w:rsidRPr="007A77EB">
              <w:t>DrugTestFormSubmission System</w:t>
            </w:r>
          </w:p>
          <w:p w:rsidR="007A77EB" w:rsidRDefault="007A77EB" w:rsidP="007A77EB">
            <w:pPr>
              <w:pStyle w:val="ListParagraph"/>
              <w:numPr>
                <w:ilvl w:val="1"/>
                <w:numId w:val="23"/>
              </w:numPr>
              <w:spacing w:after="0"/>
            </w:pPr>
            <w:r w:rsidRPr="007A77EB">
              <w:t xml:space="preserve">C# language with </w:t>
            </w:r>
            <w:r w:rsidR="00DF6D83" w:rsidRPr="007A77EB">
              <w:t>JavaScript</w:t>
            </w:r>
            <w:r w:rsidRPr="007A77EB">
              <w:t xml:space="preserve"> and HTML</w:t>
            </w:r>
          </w:p>
          <w:p w:rsidR="00531738" w:rsidRDefault="00531738" w:rsidP="00E137AA"/>
          <w:p w:rsidR="00531738" w:rsidRPr="00843164" w:rsidRDefault="00531738" w:rsidP="00E137AA"/>
        </w:tc>
      </w:tr>
    </w:tbl>
    <w:p w:rsidR="00126049" w:rsidRPr="00D10A3A" w:rsidRDefault="007A77EB" w:rsidP="002563E8">
      <w:pPr>
        <w:pStyle w:val="Heading1"/>
        <w:rPr>
          <w:color w:val="0070C0"/>
        </w:rPr>
      </w:pPr>
      <w:r w:rsidRPr="00D10A3A">
        <w:rPr>
          <w:color w:val="0070C0"/>
        </w:rPr>
        <w:t>Achievements and hobbies</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260D3F" w:rsidRPr="00843164"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rsidR="00DF6D83" w:rsidRDefault="007A77EB" w:rsidP="00126049">
            <w:r w:rsidRPr="007A77EB">
              <w:t>UNISPARK, 4th place at UNIST 2017</w:t>
            </w:r>
            <w:r w:rsidR="00DF6D83">
              <w:t xml:space="preserve"> as a CEO of Acheron Smart Applications </w:t>
            </w:r>
          </w:p>
          <w:p w:rsidR="00260D3F" w:rsidRDefault="00DF6D83" w:rsidP="00126049">
            <w:r>
              <w:t>Based Startup</w:t>
            </w:r>
          </w:p>
          <w:p w:rsidR="00D10A3A" w:rsidRDefault="00D10A3A" w:rsidP="00126049">
            <w:r>
              <w:t xml:space="preserve">Enjoy Playing Cricket, Volleyball, Reading News </w:t>
            </w:r>
          </w:p>
          <w:p w:rsidR="007A77EB" w:rsidRPr="00843164" w:rsidRDefault="00D10A3A" w:rsidP="00126049">
            <w:r>
              <w:t xml:space="preserve">Winner of UNIST Cricket Tournament 2018, Runner Up Indians in Korea Cricket cup 2018. </w:t>
            </w:r>
          </w:p>
        </w:tc>
      </w:tr>
    </w:tbl>
    <w:p w:rsidR="00260D3F" w:rsidRPr="00843164" w:rsidRDefault="00260D3F" w:rsidP="00F25533"/>
    <w:sectPr w:rsidR="00260D3F" w:rsidRPr="00843164">
      <w:footerReference w:type="default" r:id="rId12"/>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126" w:rsidRDefault="006A0126">
      <w:pPr>
        <w:spacing w:after="0"/>
      </w:pPr>
      <w:r>
        <w:separator/>
      </w:r>
    </w:p>
    <w:p w:rsidR="006A0126" w:rsidRDefault="006A0126"/>
  </w:endnote>
  <w:endnote w:type="continuationSeparator" w:id="0">
    <w:p w:rsidR="006A0126" w:rsidRDefault="006A0126">
      <w:pPr>
        <w:spacing w:after="0"/>
      </w:pPr>
      <w:r>
        <w:continuationSeparator/>
      </w:r>
    </w:p>
    <w:p w:rsidR="006A0126" w:rsidRDefault="006A0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126" w:rsidRDefault="006A0126">
      <w:pPr>
        <w:spacing w:after="0"/>
      </w:pPr>
      <w:r>
        <w:separator/>
      </w:r>
    </w:p>
    <w:p w:rsidR="006A0126" w:rsidRDefault="006A0126"/>
  </w:footnote>
  <w:footnote w:type="continuationSeparator" w:id="0">
    <w:p w:rsidR="006A0126" w:rsidRDefault="006A0126">
      <w:pPr>
        <w:spacing w:after="0"/>
      </w:pPr>
      <w:r>
        <w:continuationSeparator/>
      </w:r>
    </w:p>
    <w:p w:rsidR="006A0126" w:rsidRDefault="006A01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9D4204"/>
    <w:multiLevelType w:val="hybridMultilevel"/>
    <w:tmpl w:val="C14A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6007644"/>
    <w:multiLevelType w:val="hybridMultilevel"/>
    <w:tmpl w:val="BB16C6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33EE6"/>
    <w:multiLevelType w:val="hybridMultilevel"/>
    <w:tmpl w:val="EFD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E6A64"/>
    <w:multiLevelType w:val="hybridMultilevel"/>
    <w:tmpl w:val="ACD4D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4C2E67"/>
    <w:multiLevelType w:val="hybridMultilevel"/>
    <w:tmpl w:val="C116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4438B"/>
    <w:multiLevelType w:val="hybridMultilevel"/>
    <w:tmpl w:val="D8E0B54E"/>
    <w:lvl w:ilvl="0" w:tplc="FFFFFFFF">
      <w:start w:val="1"/>
      <w:numFmt w:val="bullet"/>
      <w:lvlText w:val="\endash "/>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34FC1"/>
    <w:multiLevelType w:val="hybridMultilevel"/>
    <w:tmpl w:val="1642663E"/>
    <w:lvl w:ilvl="0" w:tplc="6C72EB14">
      <w:start w:val="1"/>
      <w:numFmt w:val="bullet"/>
      <w:pStyle w:val="ListBullet"/>
      <w:lvlText w:val="·"/>
      <w:lvlJc w:val="left"/>
      <w:pPr>
        <w:tabs>
          <w:tab w:val="num" w:pos="101"/>
        </w:tabs>
        <w:ind w:left="101" w:hanging="101"/>
      </w:pPr>
      <w:rPr>
        <w:rFonts w:ascii="Cambria" w:hAnsi="Cambria"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A0C39"/>
    <w:multiLevelType w:val="hybridMultilevel"/>
    <w:tmpl w:val="4532E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52ABC"/>
    <w:multiLevelType w:val="hybridMultilevel"/>
    <w:tmpl w:val="4656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9"/>
  </w:num>
  <w:num w:numId="19">
    <w:abstractNumId w:val="15"/>
  </w:num>
  <w:num w:numId="20">
    <w:abstractNumId w:val="10"/>
  </w:num>
  <w:num w:numId="21">
    <w:abstractNumId w:val="18"/>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55"/>
    <w:rsid w:val="00047255"/>
    <w:rsid w:val="0009387E"/>
    <w:rsid w:val="000C0CA7"/>
    <w:rsid w:val="000F2762"/>
    <w:rsid w:val="00126049"/>
    <w:rsid w:val="0014523F"/>
    <w:rsid w:val="00185ACF"/>
    <w:rsid w:val="001B578F"/>
    <w:rsid w:val="00254924"/>
    <w:rsid w:val="002563E8"/>
    <w:rsid w:val="00260D3F"/>
    <w:rsid w:val="00293618"/>
    <w:rsid w:val="003729F9"/>
    <w:rsid w:val="003E5237"/>
    <w:rsid w:val="004827F9"/>
    <w:rsid w:val="004B264B"/>
    <w:rsid w:val="004E7901"/>
    <w:rsid w:val="004F50E1"/>
    <w:rsid w:val="00526C73"/>
    <w:rsid w:val="00530096"/>
    <w:rsid w:val="00531738"/>
    <w:rsid w:val="00566022"/>
    <w:rsid w:val="006065B1"/>
    <w:rsid w:val="00607AC2"/>
    <w:rsid w:val="00650306"/>
    <w:rsid w:val="00693B17"/>
    <w:rsid w:val="006A0126"/>
    <w:rsid w:val="006C5E1D"/>
    <w:rsid w:val="00762CE4"/>
    <w:rsid w:val="00797C46"/>
    <w:rsid w:val="007A77EB"/>
    <w:rsid w:val="008009F7"/>
    <w:rsid w:val="00832D2C"/>
    <w:rsid w:val="00843164"/>
    <w:rsid w:val="00854E7D"/>
    <w:rsid w:val="008551F7"/>
    <w:rsid w:val="008A74DF"/>
    <w:rsid w:val="008B5DC0"/>
    <w:rsid w:val="008C741C"/>
    <w:rsid w:val="008D6A5B"/>
    <w:rsid w:val="00931654"/>
    <w:rsid w:val="009461B0"/>
    <w:rsid w:val="009C22BB"/>
    <w:rsid w:val="00A82DCC"/>
    <w:rsid w:val="00C02E26"/>
    <w:rsid w:val="00C067C5"/>
    <w:rsid w:val="00CB0857"/>
    <w:rsid w:val="00CC05D9"/>
    <w:rsid w:val="00CD7582"/>
    <w:rsid w:val="00D0020C"/>
    <w:rsid w:val="00D06E8C"/>
    <w:rsid w:val="00D10A3A"/>
    <w:rsid w:val="00D568D3"/>
    <w:rsid w:val="00D576A4"/>
    <w:rsid w:val="00D65641"/>
    <w:rsid w:val="00D81F4E"/>
    <w:rsid w:val="00DF6D83"/>
    <w:rsid w:val="00E42361"/>
    <w:rsid w:val="00E76367"/>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A7D5"/>
  <w15:chartTrackingRefBased/>
  <w15:docId w15:val="{293B1B07-8615-4BCD-85C5-9F89ADE8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unhideWhenUsed/>
    <w:rsid w:val="00CC05D9"/>
    <w:pPr>
      <w:spacing w:after="0"/>
    </w:pPr>
    <w:rPr>
      <w:szCs w:val="20"/>
    </w:rPr>
  </w:style>
  <w:style w:type="character" w:customStyle="1" w:styleId="FootnoteTextChar">
    <w:name w:val="Footnote Text Char"/>
    <w:basedOn w:val="DefaultParagraphFont"/>
    <w:link w:val="FootnoteText"/>
    <w:uiPriority w:val="99"/>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character" w:styleId="UnresolvedMention">
    <w:name w:val="Unresolved Mention"/>
    <w:basedOn w:val="DefaultParagraphFont"/>
    <w:uiPriority w:val="99"/>
    <w:semiHidden/>
    <w:unhideWhenUsed/>
    <w:rsid w:val="00047255"/>
    <w:rPr>
      <w:color w:val="605E5C"/>
      <w:shd w:val="clear" w:color="auto" w:fill="E1DFDD"/>
    </w:rPr>
  </w:style>
  <w:style w:type="paragraph" w:customStyle="1" w:styleId="DecimalAligned">
    <w:name w:val="Decimal Aligned"/>
    <w:basedOn w:val="Normal"/>
    <w:uiPriority w:val="40"/>
    <w:qFormat/>
    <w:rsid w:val="004F50E1"/>
    <w:pPr>
      <w:tabs>
        <w:tab w:val="decimal" w:pos="360"/>
      </w:tabs>
      <w:spacing w:after="200" w:line="276" w:lineRule="auto"/>
      <w:ind w:right="0"/>
    </w:pPr>
    <w:rPr>
      <w:rFonts w:eastAsiaTheme="minorEastAsia"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adyalgaurav0@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829254BD7946C4B6D5C3A85165450F"/>
        <w:category>
          <w:name w:val="General"/>
          <w:gallery w:val="placeholder"/>
        </w:category>
        <w:types>
          <w:type w:val="bbPlcHdr"/>
        </w:types>
        <w:behaviors>
          <w:behavior w:val="content"/>
        </w:behaviors>
        <w:guid w:val="{050DB406-2944-4E8E-962A-62F85BB058A0}"/>
      </w:docPartPr>
      <w:docPartBody>
        <w:p w:rsidR="00116CA3" w:rsidRDefault="0018628A">
          <w:pPr>
            <w:pStyle w:val="82829254BD7946C4B6D5C3A85165450F"/>
          </w:pPr>
          <w:r w:rsidRPr="00843164">
            <w:t>Education</w:t>
          </w:r>
        </w:p>
      </w:docPartBody>
    </w:docPart>
    <w:docPart>
      <w:docPartPr>
        <w:name w:val="90993113E2F746F68188E9A08CA4F225"/>
        <w:category>
          <w:name w:val="General"/>
          <w:gallery w:val="placeholder"/>
        </w:category>
        <w:types>
          <w:type w:val="bbPlcHdr"/>
        </w:types>
        <w:behaviors>
          <w:behavior w:val="content"/>
        </w:behaviors>
        <w:guid w:val="{D3D70BC5-03F9-42BB-8327-B66BE86B3890}"/>
      </w:docPartPr>
      <w:docPartBody>
        <w:p w:rsidR="00116CA3" w:rsidRDefault="00F862DE" w:rsidP="00F862DE">
          <w:pPr>
            <w:pStyle w:val="90993113E2F746F68188E9A08CA4F225"/>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DE"/>
    <w:rsid w:val="00116CA3"/>
    <w:rsid w:val="0018628A"/>
    <w:rsid w:val="00195092"/>
    <w:rsid w:val="007D602D"/>
    <w:rsid w:val="00F8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7A8B700744858903EFB7FD5507DD2">
    <w:name w:val="4FF7A8B700744858903EFB7FD5507DD2"/>
  </w:style>
  <w:style w:type="paragraph" w:customStyle="1" w:styleId="B8B1AD012D2647E1AA70DF766C79BD76">
    <w:name w:val="B8B1AD012D2647E1AA70DF766C79BD76"/>
  </w:style>
  <w:style w:type="paragraph" w:customStyle="1" w:styleId="DDA57346A3E74B76802D3929A3E9DB08">
    <w:name w:val="DDA57346A3E74B76802D3929A3E9DB08"/>
  </w:style>
  <w:style w:type="paragraph" w:customStyle="1" w:styleId="51E6B4B2B8D644448489A16534AF3459">
    <w:name w:val="51E6B4B2B8D644448489A16534AF3459"/>
  </w:style>
  <w:style w:type="paragraph" w:customStyle="1" w:styleId="898BB39E1DE34596B6103501941BE861">
    <w:name w:val="898BB39E1DE34596B6103501941BE861"/>
  </w:style>
  <w:style w:type="paragraph" w:customStyle="1" w:styleId="FE53AF41BBAD42EF969EFC4F02070298">
    <w:name w:val="FE53AF41BBAD42EF969EFC4F02070298"/>
  </w:style>
  <w:style w:type="paragraph" w:customStyle="1" w:styleId="CA2246BCDC5749AF81961122AF71FCFA">
    <w:name w:val="CA2246BCDC5749AF81961122AF71FCFA"/>
  </w:style>
  <w:style w:type="paragraph" w:customStyle="1" w:styleId="662DF56301BD4D31B13480BFEF10821E">
    <w:name w:val="662DF56301BD4D31B13480BFEF10821E"/>
  </w:style>
  <w:style w:type="paragraph" w:customStyle="1" w:styleId="1E9E645421C44A4BA47F92C7569ED3C1">
    <w:name w:val="1E9E645421C44A4BA47F92C7569ED3C1"/>
  </w:style>
  <w:style w:type="paragraph" w:customStyle="1" w:styleId="AA043247B59A4F92A1DAB45043384C68">
    <w:name w:val="AA043247B59A4F92A1DAB45043384C68"/>
  </w:style>
  <w:style w:type="paragraph" w:customStyle="1" w:styleId="E26843FB2A5D426E94CD4444FAE8884A">
    <w:name w:val="E26843FB2A5D426E94CD4444FAE8884A"/>
  </w:style>
  <w:style w:type="paragraph" w:customStyle="1" w:styleId="39F7AF038AC843F990084C3D33B5D6B7">
    <w:name w:val="39F7AF038AC843F990084C3D33B5D6B7"/>
  </w:style>
  <w:style w:type="character" w:styleId="Emphasis">
    <w:name w:val="Emphasis"/>
    <w:basedOn w:val="DefaultParagraphFont"/>
    <w:uiPriority w:val="7"/>
    <w:unhideWhenUsed/>
    <w:qFormat/>
    <w:rsid w:val="00F862DE"/>
    <w:rPr>
      <w:i/>
      <w:iCs/>
      <w:color w:val="404040" w:themeColor="text1" w:themeTint="BF"/>
    </w:rPr>
  </w:style>
  <w:style w:type="paragraph" w:customStyle="1" w:styleId="BA9D5BECD61E404BBB82493E1ACD12D4">
    <w:name w:val="BA9D5BECD61E404BBB82493E1ACD12D4"/>
  </w:style>
  <w:style w:type="paragraph" w:customStyle="1" w:styleId="892E980E1553425FAB75C6E576B1F61F">
    <w:name w:val="892E980E1553425FAB75C6E576B1F61F"/>
  </w:style>
  <w:style w:type="paragraph" w:customStyle="1" w:styleId="0BF222C9D2AB45ED97D6057EB15D8AC8">
    <w:name w:val="0BF222C9D2AB45ED97D6057EB15D8AC8"/>
  </w:style>
  <w:style w:type="paragraph" w:customStyle="1" w:styleId="1AB59B65C3ED4D7BB45D0D72920C1AEC">
    <w:name w:val="1AB59B65C3ED4D7BB45D0D72920C1AEC"/>
  </w:style>
  <w:style w:type="paragraph" w:customStyle="1" w:styleId="8C3FECF0091148AC9BC5FB4138838090">
    <w:name w:val="8C3FECF0091148AC9BC5FB4138838090"/>
  </w:style>
  <w:style w:type="paragraph" w:customStyle="1" w:styleId="FA9A76CCBA3F405B825B682375608FA2">
    <w:name w:val="FA9A76CCBA3F405B825B682375608FA2"/>
  </w:style>
  <w:style w:type="paragraph" w:customStyle="1" w:styleId="AD511AEA5E1C4F2880716391791FD56C">
    <w:name w:val="AD511AEA5E1C4F2880716391791FD56C"/>
  </w:style>
  <w:style w:type="paragraph" w:customStyle="1" w:styleId="82829254BD7946C4B6D5C3A85165450F">
    <w:name w:val="82829254BD7946C4B6D5C3A85165450F"/>
  </w:style>
  <w:style w:type="paragraph" w:customStyle="1" w:styleId="060DD645667D4D63B11700D76BE87392">
    <w:name w:val="060DD645667D4D63B11700D76BE87392"/>
  </w:style>
  <w:style w:type="paragraph" w:customStyle="1" w:styleId="AC8ECF289C70406491908A7B2AE61AF3">
    <w:name w:val="AC8ECF289C70406491908A7B2AE61AF3"/>
  </w:style>
  <w:style w:type="paragraph" w:customStyle="1" w:styleId="98A7869F6E384FCA86EEC8960E05E046">
    <w:name w:val="98A7869F6E384FCA86EEC8960E05E046"/>
  </w:style>
  <w:style w:type="paragraph" w:customStyle="1" w:styleId="275F1C7D93AB47849F5248195D863CAC">
    <w:name w:val="275F1C7D93AB47849F5248195D863CAC"/>
  </w:style>
  <w:style w:type="paragraph" w:customStyle="1" w:styleId="8F72C42108444514BF5C0DC6285156E1">
    <w:name w:val="8F72C42108444514BF5C0DC6285156E1"/>
  </w:style>
  <w:style w:type="paragraph" w:customStyle="1" w:styleId="64E9F0F6BA42412ABB96077E643C2266">
    <w:name w:val="64E9F0F6BA42412ABB96077E643C2266"/>
  </w:style>
  <w:style w:type="paragraph" w:customStyle="1" w:styleId="4DF606BD3DE34897B17AA3EC43298352">
    <w:name w:val="4DF606BD3DE34897B17AA3EC43298352"/>
  </w:style>
  <w:style w:type="paragraph" w:customStyle="1" w:styleId="000567D2D0E14B958D7623D0A2845404">
    <w:name w:val="000567D2D0E14B958D7623D0A2845404"/>
  </w:style>
  <w:style w:type="paragraph" w:customStyle="1" w:styleId="913FB748C7894744A478578D2EC724D6">
    <w:name w:val="913FB748C7894744A478578D2EC724D6"/>
  </w:style>
  <w:style w:type="paragraph" w:customStyle="1" w:styleId="BE322AA24FE54A96A48570E150423C84">
    <w:name w:val="BE322AA24FE54A96A48570E150423C84"/>
    <w:rsid w:val="00F862DE"/>
  </w:style>
  <w:style w:type="paragraph" w:customStyle="1" w:styleId="F35F84CC085E4CB79BAD1712467190A2">
    <w:name w:val="F35F84CC085E4CB79BAD1712467190A2"/>
    <w:rsid w:val="00F862DE"/>
  </w:style>
  <w:style w:type="paragraph" w:customStyle="1" w:styleId="A0FFC070B4D040F084D90F837D7A659C">
    <w:name w:val="A0FFC070B4D040F084D90F837D7A659C"/>
    <w:rsid w:val="00F862DE"/>
  </w:style>
  <w:style w:type="paragraph" w:customStyle="1" w:styleId="E09866C17349414F94BFDAB0C55EBDEA">
    <w:name w:val="E09866C17349414F94BFDAB0C55EBDEA"/>
    <w:rsid w:val="00F862DE"/>
  </w:style>
  <w:style w:type="paragraph" w:customStyle="1" w:styleId="A1FD10A6DBA0449A9100CA445B491F08">
    <w:name w:val="A1FD10A6DBA0449A9100CA445B491F08"/>
    <w:rsid w:val="00F862DE"/>
  </w:style>
  <w:style w:type="paragraph" w:customStyle="1" w:styleId="5508FB97260E48B8BF7E3132A84E4B42">
    <w:name w:val="5508FB97260E48B8BF7E3132A84E4B42"/>
    <w:rsid w:val="00F862DE"/>
  </w:style>
  <w:style w:type="paragraph" w:customStyle="1" w:styleId="6FA301E88EC5439284D7408F8EA77C9A">
    <w:name w:val="6FA301E88EC5439284D7408F8EA77C9A"/>
    <w:rsid w:val="00F862DE"/>
  </w:style>
  <w:style w:type="paragraph" w:customStyle="1" w:styleId="DB647BC7AD084F9A99E8CC843BFAC765">
    <w:name w:val="DB647BC7AD084F9A99E8CC843BFAC765"/>
    <w:rsid w:val="00F862DE"/>
  </w:style>
  <w:style w:type="paragraph" w:customStyle="1" w:styleId="7D0580FE87C34E9FBC38568A2DFE19FC">
    <w:name w:val="7D0580FE87C34E9FBC38568A2DFE19FC"/>
    <w:rsid w:val="00F862DE"/>
  </w:style>
  <w:style w:type="paragraph" w:customStyle="1" w:styleId="4E6A4BBB9DD94AFB9F23EB9F1A92DFDC">
    <w:name w:val="4E6A4BBB9DD94AFB9F23EB9F1A92DFDC"/>
    <w:rsid w:val="00F862DE"/>
  </w:style>
  <w:style w:type="paragraph" w:customStyle="1" w:styleId="B3E7FF5523224A08BC13AFAE1B099C4B">
    <w:name w:val="B3E7FF5523224A08BC13AFAE1B099C4B"/>
    <w:rsid w:val="00F862DE"/>
  </w:style>
  <w:style w:type="paragraph" w:customStyle="1" w:styleId="CECDDFA0D09241D1B6EB9B3F1FE6F064">
    <w:name w:val="CECDDFA0D09241D1B6EB9B3F1FE6F064"/>
    <w:rsid w:val="00F862DE"/>
  </w:style>
  <w:style w:type="paragraph" w:customStyle="1" w:styleId="27C89FE512BB47E095C20A586AB6061E">
    <w:name w:val="27C89FE512BB47E095C20A586AB6061E"/>
    <w:rsid w:val="00F862DE"/>
  </w:style>
  <w:style w:type="paragraph" w:customStyle="1" w:styleId="7C077959CD91426FAC58670F7494DCBD">
    <w:name w:val="7C077959CD91426FAC58670F7494DCBD"/>
    <w:rsid w:val="00F862DE"/>
  </w:style>
  <w:style w:type="paragraph" w:customStyle="1" w:styleId="9C0C633EA216458DB5DFE855848559EB">
    <w:name w:val="9C0C633EA216458DB5DFE855848559EB"/>
    <w:rsid w:val="00F862DE"/>
  </w:style>
  <w:style w:type="paragraph" w:customStyle="1" w:styleId="C12BED90F6E444999A2B67A475325F2E">
    <w:name w:val="C12BED90F6E444999A2B67A475325F2E"/>
    <w:rsid w:val="00F862DE"/>
  </w:style>
  <w:style w:type="paragraph" w:customStyle="1" w:styleId="65E82C496FEE4E1F91D3694F418C39D9">
    <w:name w:val="65E82C496FEE4E1F91D3694F418C39D9"/>
    <w:rsid w:val="00F862DE"/>
  </w:style>
  <w:style w:type="paragraph" w:customStyle="1" w:styleId="1646249C01664388A9C3010BCAFCBFBE">
    <w:name w:val="1646249C01664388A9C3010BCAFCBFBE"/>
    <w:rsid w:val="00F862DE"/>
  </w:style>
  <w:style w:type="paragraph" w:customStyle="1" w:styleId="928688AC6A004222A0D535397B4AD2FD">
    <w:name w:val="928688AC6A004222A0D535397B4AD2FD"/>
    <w:rsid w:val="00F862DE"/>
  </w:style>
  <w:style w:type="paragraph" w:customStyle="1" w:styleId="89CBA6F8D2384D54A678FDEDA2602822">
    <w:name w:val="89CBA6F8D2384D54A678FDEDA2602822"/>
    <w:rsid w:val="00F862DE"/>
  </w:style>
  <w:style w:type="paragraph" w:customStyle="1" w:styleId="16A4B7F1988A47029E2F83B8C7ADD339">
    <w:name w:val="16A4B7F1988A47029E2F83B8C7ADD339"/>
    <w:rsid w:val="00F862DE"/>
  </w:style>
  <w:style w:type="paragraph" w:customStyle="1" w:styleId="8FF040AFC09149E1A5A0D22FF6A0545D">
    <w:name w:val="8FF040AFC09149E1A5A0D22FF6A0545D"/>
    <w:rsid w:val="00F862DE"/>
  </w:style>
  <w:style w:type="paragraph" w:customStyle="1" w:styleId="F760295F2CB848E3A8A5D8C28D8FD251">
    <w:name w:val="F760295F2CB848E3A8A5D8C28D8FD251"/>
    <w:rsid w:val="00F862DE"/>
  </w:style>
  <w:style w:type="paragraph" w:customStyle="1" w:styleId="D36C6422F9414032B828EFF65AC83244">
    <w:name w:val="D36C6422F9414032B828EFF65AC83244"/>
    <w:rsid w:val="00F862DE"/>
  </w:style>
  <w:style w:type="paragraph" w:customStyle="1" w:styleId="69622AB16A9F4E28B83387612C4ADBB6">
    <w:name w:val="69622AB16A9F4E28B83387612C4ADBB6"/>
    <w:rsid w:val="00F862DE"/>
  </w:style>
  <w:style w:type="paragraph" w:customStyle="1" w:styleId="CF017A9F30FA457281848A8B23567C51">
    <w:name w:val="CF017A9F30FA457281848A8B23567C51"/>
    <w:rsid w:val="00F862DE"/>
  </w:style>
  <w:style w:type="paragraph" w:customStyle="1" w:styleId="F72A47B688514D43B50D4725B430ABB5">
    <w:name w:val="F72A47B688514D43B50D4725B430ABB5"/>
    <w:rsid w:val="00F862DE"/>
  </w:style>
  <w:style w:type="paragraph" w:customStyle="1" w:styleId="162CDCD798324F8BA1D041F62F0CBCD4">
    <w:name w:val="162CDCD798324F8BA1D041F62F0CBCD4"/>
    <w:rsid w:val="00F862DE"/>
  </w:style>
  <w:style w:type="paragraph" w:customStyle="1" w:styleId="9EB09F96638D40CDA3CA33EB84D81F64">
    <w:name w:val="9EB09F96638D40CDA3CA33EB84D81F64"/>
    <w:rsid w:val="00F862DE"/>
  </w:style>
  <w:style w:type="paragraph" w:customStyle="1" w:styleId="7272BA9555C34992BB866072C5A394F6">
    <w:name w:val="7272BA9555C34992BB866072C5A394F6"/>
    <w:rsid w:val="00F862DE"/>
  </w:style>
  <w:style w:type="paragraph" w:customStyle="1" w:styleId="7046A920937549C4B2F26CD314311BFC">
    <w:name w:val="7046A920937549C4B2F26CD314311BFC"/>
    <w:rsid w:val="00F862DE"/>
  </w:style>
  <w:style w:type="paragraph" w:customStyle="1" w:styleId="1D30E1BEF6F4498C98FF871BDE549A31">
    <w:name w:val="1D30E1BEF6F4498C98FF871BDE549A31"/>
    <w:rsid w:val="00F862DE"/>
  </w:style>
  <w:style w:type="paragraph" w:customStyle="1" w:styleId="B59CD361FB5445B0AD5309A926B56954">
    <w:name w:val="B59CD361FB5445B0AD5309A926B56954"/>
    <w:rsid w:val="00F862DE"/>
  </w:style>
  <w:style w:type="paragraph" w:customStyle="1" w:styleId="F2D54A8B33A84ED692954D6F231ED622">
    <w:name w:val="F2D54A8B33A84ED692954D6F231ED622"/>
    <w:rsid w:val="00F862DE"/>
  </w:style>
  <w:style w:type="paragraph" w:customStyle="1" w:styleId="F6648D6AA7B541BCBE99E2CA1D16A05E">
    <w:name w:val="F6648D6AA7B541BCBE99E2CA1D16A05E"/>
    <w:rsid w:val="00F862DE"/>
  </w:style>
  <w:style w:type="paragraph" w:customStyle="1" w:styleId="63990EEB5F4C42D0BBF5E3967E5C9340">
    <w:name w:val="63990EEB5F4C42D0BBF5E3967E5C9340"/>
    <w:rsid w:val="00F862DE"/>
  </w:style>
  <w:style w:type="paragraph" w:customStyle="1" w:styleId="55673548755140FF83E86C993009F854">
    <w:name w:val="55673548755140FF83E86C993009F854"/>
    <w:rsid w:val="00F862DE"/>
  </w:style>
  <w:style w:type="paragraph" w:customStyle="1" w:styleId="F1DFA7BE32EF40D7955430D8336FFB94">
    <w:name w:val="F1DFA7BE32EF40D7955430D8336FFB94"/>
    <w:rsid w:val="00F862DE"/>
  </w:style>
  <w:style w:type="paragraph" w:customStyle="1" w:styleId="C778B5C4FD204A759FECE343FBB6A3B3">
    <w:name w:val="C778B5C4FD204A759FECE343FBB6A3B3"/>
    <w:rsid w:val="00F862DE"/>
  </w:style>
  <w:style w:type="paragraph" w:customStyle="1" w:styleId="C402CEF6374B42C9800A33EA350BB367">
    <w:name w:val="C402CEF6374B42C9800A33EA350BB367"/>
    <w:rsid w:val="00F862DE"/>
  </w:style>
  <w:style w:type="paragraph" w:customStyle="1" w:styleId="9F58A08652C341D99A238AFE34F86CAB">
    <w:name w:val="9F58A08652C341D99A238AFE34F86CAB"/>
    <w:rsid w:val="00F862DE"/>
  </w:style>
  <w:style w:type="paragraph" w:customStyle="1" w:styleId="06A502A9A82C4E20BE9F9225675F5FD3">
    <w:name w:val="06A502A9A82C4E20BE9F9225675F5FD3"/>
    <w:rsid w:val="00F862DE"/>
  </w:style>
  <w:style w:type="paragraph" w:customStyle="1" w:styleId="D62832E9113D48D9986A7A0154C4D29A">
    <w:name w:val="D62832E9113D48D9986A7A0154C4D29A"/>
    <w:rsid w:val="00F862DE"/>
  </w:style>
  <w:style w:type="paragraph" w:customStyle="1" w:styleId="CEEBBCC6CF2444E49A0F61EB0257D3AC">
    <w:name w:val="CEEBBCC6CF2444E49A0F61EB0257D3AC"/>
    <w:rsid w:val="00F862DE"/>
  </w:style>
  <w:style w:type="paragraph" w:customStyle="1" w:styleId="8705399B42A74C6899DEDE802C9B2776">
    <w:name w:val="8705399B42A74C6899DEDE802C9B2776"/>
    <w:rsid w:val="00F862DE"/>
  </w:style>
  <w:style w:type="paragraph" w:customStyle="1" w:styleId="B7F6061BA3E64F6A89221CC03B2F13BE">
    <w:name w:val="B7F6061BA3E64F6A89221CC03B2F13BE"/>
    <w:rsid w:val="00F862DE"/>
  </w:style>
  <w:style w:type="paragraph" w:customStyle="1" w:styleId="241E5E08555A44FF82E10A9AD8003E02">
    <w:name w:val="241E5E08555A44FF82E10A9AD8003E02"/>
    <w:rsid w:val="00F862DE"/>
  </w:style>
  <w:style w:type="paragraph" w:customStyle="1" w:styleId="39438A94E1634C2181841B66330EAAE3">
    <w:name w:val="39438A94E1634C2181841B66330EAAE3"/>
    <w:rsid w:val="00F862DE"/>
  </w:style>
  <w:style w:type="paragraph" w:customStyle="1" w:styleId="58E9A658E7E64715A88EBC279A601601">
    <w:name w:val="58E9A658E7E64715A88EBC279A601601"/>
    <w:rsid w:val="00F862DE"/>
  </w:style>
  <w:style w:type="paragraph" w:customStyle="1" w:styleId="90993113E2F746F68188E9A08CA4F225">
    <w:name w:val="90993113E2F746F68188E9A08CA4F225"/>
    <w:rsid w:val="00F862DE"/>
  </w:style>
  <w:style w:type="paragraph" w:customStyle="1" w:styleId="A3C3DE41E6A2409DA1C8CD4422D72CE0">
    <w:name w:val="A3C3DE41E6A2409DA1C8CD4422D72CE0"/>
    <w:rsid w:val="00F862DE"/>
  </w:style>
  <w:style w:type="paragraph" w:customStyle="1" w:styleId="BAB22FCFAE9B4F09A313C0C26DB9644F">
    <w:name w:val="BAB22FCFAE9B4F09A313C0C26DB9644F"/>
    <w:rsid w:val="00F862DE"/>
  </w:style>
  <w:style w:type="paragraph" w:customStyle="1" w:styleId="3FAF02F0CD214BA38E8A56741487AB2A">
    <w:name w:val="3FAF02F0CD214BA38E8A56741487AB2A"/>
    <w:rsid w:val="00F862DE"/>
  </w:style>
  <w:style w:type="paragraph" w:customStyle="1" w:styleId="A9AA6BB98BB84D5290E7A0732BA57F15">
    <w:name w:val="A9AA6BB98BB84D5290E7A0732BA57F15"/>
    <w:rsid w:val="00F862DE"/>
  </w:style>
  <w:style w:type="paragraph" w:customStyle="1" w:styleId="515DE1D1F8B84921995CBD25C3D0E043">
    <w:name w:val="515DE1D1F8B84921995CBD25C3D0E043"/>
    <w:rsid w:val="00F862DE"/>
  </w:style>
  <w:style w:type="paragraph" w:customStyle="1" w:styleId="E869170DDE7A4139848BA10C4C17AA84">
    <w:name w:val="E869170DDE7A4139848BA10C4C17AA84"/>
    <w:rsid w:val="00F862DE"/>
  </w:style>
  <w:style w:type="paragraph" w:customStyle="1" w:styleId="4DB44393CD6C4191A80D2911F676F28A">
    <w:name w:val="4DB44393CD6C4191A80D2911F676F28A"/>
    <w:rsid w:val="00F862DE"/>
  </w:style>
  <w:style w:type="paragraph" w:customStyle="1" w:styleId="7F6B4677C2F74EA683E982047B1B367E">
    <w:name w:val="7F6B4677C2F74EA683E982047B1B367E"/>
    <w:rsid w:val="00F862DE"/>
  </w:style>
  <w:style w:type="paragraph" w:customStyle="1" w:styleId="916E4DE816E246D4ABB95CCA15ADDA29">
    <w:name w:val="916E4DE816E246D4ABB95CCA15ADDA29"/>
    <w:rsid w:val="00F862DE"/>
  </w:style>
  <w:style w:type="paragraph" w:customStyle="1" w:styleId="C8E63FC3327540C8B84136B8568B0F4D">
    <w:name w:val="C8E63FC3327540C8B84136B8568B0F4D"/>
    <w:rsid w:val="00F862DE"/>
  </w:style>
  <w:style w:type="paragraph" w:customStyle="1" w:styleId="B9B6E8EC66F14BA9BF44B963F64D9200">
    <w:name w:val="B9B6E8EC66F14BA9BF44B963F64D9200"/>
    <w:rsid w:val="00F862DE"/>
  </w:style>
  <w:style w:type="paragraph" w:customStyle="1" w:styleId="E2BCCCCFED2D4F8F8590BC6356ED3A5E">
    <w:name w:val="E2BCCCCFED2D4F8F8590BC6356ED3A5E"/>
    <w:rsid w:val="00F862DE"/>
  </w:style>
  <w:style w:type="paragraph" w:customStyle="1" w:styleId="45234BE5352D41FCA8A0F0208135A88B">
    <w:name w:val="45234BE5352D41FCA8A0F0208135A88B"/>
    <w:rsid w:val="00F862DE"/>
  </w:style>
  <w:style w:type="paragraph" w:customStyle="1" w:styleId="FFC57EB699E14689AC15C0D4D79433ED">
    <w:name w:val="FFC57EB699E14689AC15C0D4D79433ED"/>
    <w:rsid w:val="00F86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Template>
  <TotalTime>133</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garry</dc:creator>
  <cp:lastModifiedBy>garry</cp:lastModifiedBy>
  <cp:revision>11</cp:revision>
  <dcterms:created xsi:type="dcterms:W3CDTF">2019-02-20T15:36:00Z</dcterms:created>
  <dcterms:modified xsi:type="dcterms:W3CDTF">2019-03-29T08:04:00Z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